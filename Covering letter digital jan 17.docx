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Default="00846571">
      <w:pPr>
        <w:jc w:val="right"/>
      </w:pPr>
      <w:bookmarkStart w:id="0" w:name="_olk_signature"/>
      <w:r>
        <w:rPr>
          <w:rStyle w:val="m8533728506351442394m9044786605463555933gmail-5yl5"/>
          <w:iCs/>
        </w:rPr>
        <w:t>Tom Eagle</w:t>
      </w:r>
    </w:p>
    <w:p w:rsidR="00480E93" w:rsidRDefault="00846571">
      <w:pPr>
        <w:jc w:val="right"/>
      </w:pPr>
      <w:r>
        <w:rPr>
          <w:rStyle w:val="m8533728506351442394m9044786605463555933gmail-5yl5"/>
          <w:iCs/>
        </w:rPr>
        <w:t xml:space="preserve">18 Thomas </w:t>
      </w:r>
      <w:proofErr w:type="spellStart"/>
      <w:r>
        <w:rPr>
          <w:rStyle w:val="m8533728506351442394m9044786605463555933gmail-5yl5"/>
          <w:iCs/>
        </w:rPr>
        <w:t>Brassey</w:t>
      </w:r>
      <w:proofErr w:type="spellEnd"/>
      <w:r>
        <w:rPr>
          <w:rStyle w:val="m8533728506351442394m9044786605463555933gmail-5yl5"/>
          <w:iCs/>
        </w:rPr>
        <w:t xml:space="preserve"> Close</w:t>
      </w:r>
    </w:p>
    <w:p w:rsidR="00480E93" w:rsidRDefault="00846571">
      <w:pPr>
        <w:jc w:val="right"/>
      </w:pPr>
      <w:r>
        <w:rPr>
          <w:rStyle w:val="m8533728506351442394m9044786605463555933gmail-5yl5"/>
          <w:iCs/>
        </w:rPr>
        <w:t>Chester</w:t>
      </w:r>
    </w:p>
    <w:p w:rsidR="00480E93" w:rsidRDefault="00846571">
      <w:pPr>
        <w:jc w:val="right"/>
      </w:pPr>
      <w:r>
        <w:rPr>
          <w:rStyle w:val="m8533728506351442394m9044786605463555933gmail-5yl5"/>
          <w:iCs/>
        </w:rPr>
        <w:t>CH2 3AE</w:t>
      </w:r>
    </w:p>
    <w:p w:rsidR="00480E93" w:rsidRDefault="00480E93">
      <w:pPr>
        <w:jc w:val="right"/>
      </w:pPr>
    </w:p>
    <w:p w:rsidR="00480E93" w:rsidRDefault="00846571">
      <w:pPr>
        <w:jc w:val="right"/>
      </w:pPr>
      <w:hyperlink r:id="rId7" w:history="1">
        <w:r>
          <w:rPr>
            <w:rStyle w:val="Hyperlink"/>
            <w:iCs/>
          </w:rPr>
          <w:t>tomeagle79@gmail.com</w:t>
        </w:r>
      </w:hyperlink>
    </w:p>
    <w:p w:rsidR="00480E93" w:rsidRDefault="00480E93">
      <w:pPr>
        <w:jc w:val="right"/>
      </w:pPr>
    </w:p>
    <w:p w:rsidR="00480E93" w:rsidRDefault="00846571">
      <w:pPr>
        <w:jc w:val="right"/>
      </w:pPr>
      <w:r>
        <w:rPr>
          <w:rStyle w:val="m8533728506351442394m9044786605463555933gmail-5yl5"/>
          <w:iCs/>
        </w:rPr>
        <w:t>07941939374</w:t>
      </w:r>
    </w:p>
    <w:p w:rsidR="00480E93" w:rsidRDefault="00480E93">
      <w:pPr>
        <w:jc w:val="right"/>
      </w:pPr>
    </w:p>
    <w:p w:rsidR="00480E93" w:rsidRDefault="003C766D" w:rsidP="003C766D">
      <w:pPr>
        <w:jc w:val="right"/>
        <w:rPr>
          <w:rStyle w:val="m8533728506351442394m9044786605463555933gmail-5yl5"/>
          <w:iCs/>
        </w:rPr>
      </w:pPr>
      <w:r>
        <w:rPr>
          <w:rStyle w:val="m8533728506351442394m9044786605463555933gmail-5yl5"/>
          <w:iCs/>
        </w:rPr>
        <w:t>31 January 2017</w:t>
      </w:r>
    </w:p>
    <w:p w:rsidR="003C766D" w:rsidRDefault="003C766D" w:rsidP="003C766D">
      <w:pPr>
        <w:jc w:val="right"/>
      </w:pPr>
    </w:p>
    <w:p w:rsidR="00480E93" w:rsidRDefault="00846571">
      <w:r>
        <w:rPr>
          <w:rStyle w:val="m8533728506351442394m9044786605463555933gmail-5yl5"/>
          <w:iCs/>
        </w:rPr>
        <w:t>To the HR manager,</w:t>
      </w:r>
    </w:p>
    <w:p w:rsidR="00480E93" w:rsidRDefault="00480E93"/>
    <w:p w:rsidR="00480E93" w:rsidRDefault="00846571">
      <w:r>
        <w:rPr>
          <w:rStyle w:val="m8533728506351442394m9044786605463555933gmail-5yl5"/>
          <w:iCs/>
        </w:rPr>
        <w:t xml:space="preserve">My name is Tom </w:t>
      </w:r>
      <w:r>
        <w:rPr>
          <w:rStyle w:val="m8533728506351442394m9044786605463555933gmail-5yl5"/>
          <w:iCs/>
        </w:rPr>
        <w:t>Eagle, I’ve been looking to have a change of career for some time, having spent most of my career in construction and after considering a few different options I am very keen to move into front-end web development. Originally I studied engineering at unive</w:t>
      </w:r>
      <w:r>
        <w:rPr>
          <w:rStyle w:val="m8533728506351442394m9044786605463555933gmail-5yl5"/>
          <w:iCs/>
        </w:rPr>
        <w:t>rsity and learned some programming at that time. I also had a taste of web design when I built my own site for a handyman business I was running about 10 ye</w:t>
      </w:r>
      <w:bookmarkStart w:id="1" w:name="_GoBack"/>
      <w:bookmarkEnd w:id="1"/>
      <w:r>
        <w:rPr>
          <w:rStyle w:val="m8533728506351442394m9044786605463555933gmail-5yl5"/>
          <w:iCs/>
        </w:rPr>
        <w:t>ars ago (</w:t>
      </w:r>
      <w:r w:rsidRPr="003C766D">
        <w:rPr>
          <w:rStyle w:val="m8533728506351442394m9044786605463555933gmail-5yl5"/>
          <w:iCs/>
          <w:noProof/>
        </w:rPr>
        <w:t>obviously</w:t>
      </w:r>
      <w:r w:rsidR="003C766D">
        <w:rPr>
          <w:rStyle w:val="m8533728506351442394m9044786605463555933gmail-5yl5"/>
          <w:iCs/>
          <w:noProof/>
        </w:rPr>
        <w:t>,</w:t>
      </w:r>
      <w:r>
        <w:rPr>
          <w:rStyle w:val="m8533728506351442394m9044786605463555933gmail-5yl5"/>
          <w:iCs/>
        </w:rPr>
        <w:t xml:space="preserve"> things have moved on a lot since then!).</w:t>
      </w:r>
    </w:p>
    <w:p w:rsidR="00480E93" w:rsidRDefault="00846571">
      <w:r>
        <w:rPr>
          <w:iCs/>
        </w:rPr>
        <w:br/>
      </w:r>
      <w:r>
        <w:rPr>
          <w:rStyle w:val="m8533728506351442394m9044786605463555933gmail-5yl5"/>
          <w:iCs/>
        </w:rPr>
        <w:t>For the last 6 months or so I have been</w:t>
      </w:r>
      <w:r>
        <w:rPr>
          <w:rStyle w:val="m8533728506351442394m9044786605463555933gmail-5yl5"/>
          <w:iCs/>
        </w:rPr>
        <w:t xml:space="preserve"> doing lots of courses online on sites such as </w:t>
      </w:r>
      <w:proofErr w:type="spellStart"/>
      <w:r>
        <w:rPr>
          <w:rStyle w:val="m8533728506351442394m9044786605463555933gmail-5yl5"/>
          <w:iCs/>
        </w:rPr>
        <w:t>codeschool</w:t>
      </w:r>
      <w:proofErr w:type="spellEnd"/>
      <w:r>
        <w:rPr>
          <w:rStyle w:val="m8533728506351442394m9044786605463555933gmail-5yl5"/>
          <w:iCs/>
        </w:rPr>
        <w:t xml:space="preserve"> and </w:t>
      </w:r>
      <w:proofErr w:type="spellStart"/>
      <w:r>
        <w:rPr>
          <w:rStyle w:val="m8533728506351442394m9044786605463555933gmail-5yl5"/>
          <w:iCs/>
        </w:rPr>
        <w:t>codecademy</w:t>
      </w:r>
      <w:proofErr w:type="spellEnd"/>
      <w:r>
        <w:rPr>
          <w:rStyle w:val="m8533728506351442394m9044786605463555933gmail-5yl5"/>
          <w:iCs/>
        </w:rPr>
        <w:t xml:space="preserve"> and many other sites. So far I’ve been getting to grips with HTML/CSS/SASS/JavaScript/</w:t>
      </w:r>
      <w:proofErr w:type="spellStart"/>
      <w:r w:rsidRPr="003C766D">
        <w:rPr>
          <w:rStyle w:val="m8533728506351442394m9044786605463555933gmail-5yl5"/>
          <w:iCs/>
          <w:noProof/>
        </w:rPr>
        <w:t>jQuery</w:t>
      </w:r>
      <w:proofErr w:type="spellEnd"/>
      <w:r>
        <w:rPr>
          <w:rStyle w:val="m8533728506351442394m9044786605463555933gmail-5yl5"/>
          <w:iCs/>
        </w:rPr>
        <w:t>/Bootstrap, and I’m looking forward to learning more in the future.</w:t>
      </w:r>
    </w:p>
    <w:p w:rsidR="00480E93" w:rsidRDefault="00846571">
      <w:r>
        <w:rPr>
          <w:iCs/>
        </w:rPr>
        <w:br/>
      </w:r>
      <w:r>
        <w:rPr>
          <w:rStyle w:val="m8533728506351442394m9044786605463555933gmail-5yl5"/>
          <w:iCs/>
        </w:rPr>
        <w:t>I’m finding it very en</w:t>
      </w:r>
      <w:r>
        <w:rPr>
          <w:rStyle w:val="m8533728506351442394m9044786605463555933gmail-5yl5"/>
          <w:iCs/>
        </w:rPr>
        <w:t>joyable and stimulating and I really think it’s the way to go for me. I’d love to make 2017 the year where I make the change and I’m excited about joining a digital agency and working with like-minded people. I have a keen eye for detail and love working a</w:t>
      </w:r>
      <w:r>
        <w:rPr>
          <w:rStyle w:val="m8533728506351442394m9044786605463555933gmail-5yl5"/>
          <w:iCs/>
        </w:rPr>
        <w:t>s part of a collaborate team.</w:t>
      </w:r>
    </w:p>
    <w:p w:rsidR="00480E93" w:rsidRDefault="00480E93"/>
    <w:p w:rsidR="00480E93" w:rsidRDefault="00846571">
      <w:r>
        <w:rPr>
          <w:rStyle w:val="m8533728506351442394m9044786605463555933gmail-5yl5"/>
          <w:iCs/>
        </w:rPr>
        <w:t xml:space="preserve">I wondered if I could come and meet you in the near future and talk about potential opportunities to get involved and to see how it all works in practice. </w:t>
      </w:r>
    </w:p>
    <w:p w:rsidR="00480E93" w:rsidRDefault="00480E93"/>
    <w:p w:rsidR="00480E93" w:rsidRDefault="00846571">
      <w:r>
        <w:rPr>
          <w:rStyle w:val="m8533728506351442394m9044786605463555933gmail-5yl5"/>
          <w:iCs/>
        </w:rPr>
        <w:t>Many thanks and I look forward to meeting you,</w:t>
      </w:r>
    </w:p>
    <w:p w:rsidR="00480E93" w:rsidRDefault="00846571">
      <w:r>
        <w:rPr>
          <w:iCs/>
        </w:rPr>
        <w:br/>
      </w:r>
      <w:r>
        <w:rPr>
          <w:rStyle w:val="m8533728506351442394m9044786605463555933gmail-5yl5"/>
          <w:iCs/>
        </w:rPr>
        <w:t>Tom Eagle</w:t>
      </w:r>
    </w:p>
    <w:p w:rsidR="00480E93" w:rsidRDefault="00480E93"/>
    <w:p w:rsidR="00480E93" w:rsidRDefault="00480E93"/>
    <w:p w:rsidR="00480E93" w:rsidRDefault="00480E93">
      <w:pPr>
        <w:rPr>
          <w:rFonts w:cs="Calibri"/>
        </w:rPr>
      </w:pPr>
    </w:p>
    <w:p w:rsidR="00480E93" w:rsidRDefault="00480E93"/>
    <w:bookmarkEnd w:id="0"/>
    <w:p w:rsidR="00480E93" w:rsidRDefault="00480E93">
      <w:pPr>
        <w:rPr>
          <w:rFonts w:cs="Calibri"/>
        </w:rPr>
      </w:pPr>
    </w:p>
    <w:p w:rsidR="00480E93" w:rsidRDefault="00480E93"/>
    <w:sectPr w:rsidR="00480E9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571" w:rsidRDefault="00846571">
      <w:r>
        <w:separator/>
      </w:r>
    </w:p>
  </w:endnote>
  <w:endnote w:type="continuationSeparator" w:id="0">
    <w:p w:rsidR="00846571" w:rsidRDefault="0084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571" w:rsidRDefault="00846571">
      <w:r>
        <w:rPr>
          <w:color w:val="000000"/>
        </w:rPr>
        <w:separator/>
      </w:r>
    </w:p>
  </w:footnote>
  <w:footnote w:type="continuationSeparator" w:id="0">
    <w:p w:rsidR="00846571" w:rsidRDefault="00846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AUAEE5blywAAAA="/>
  </w:docVars>
  <w:rsids>
    <w:rsidRoot w:val="00480E93"/>
    <w:rsid w:val="003C766D"/>
    <w:rsid w:val="00480E93"/>
    <w:rsid w:val="005C075B"/>
    <w:rsid w:val="0084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2017-01-31T11:10:00Z</dcterms:created>
  <dcterms:modified xsi:type="dcterms:W3CDTF">2017-01-31T11:10:00Z</dcterms:modified>
</cp:coreProperties>
</file>